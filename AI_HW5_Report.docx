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D47353">
      <w:pPr>
        <w:pStyle w:val="Title"/>
      </w:pPr>
      <w:r>
        <w:t>Artificial Intelligence</w:t>
      </w:r>
    </w:p>
    <w:p w:rsidR="00D47353" w:rsidRDefault="00D47353" w:rsidP="00D47353">
      <w:pPr>
        <w:pStyle w:val="Heading3"/>
        <w:rPr>
          <w:color w:val="000000"/>
        </w:rPr>
      </w:pPr>
      <w:r>
        <w:t xml:space="preserve">Homework 5 </w:t>
      </w:r>
      <w:r>
        <w:rPr>
          <w:color w:val="000000"/>
        </w:rPr>
        <w:t> </w:t>
      </w:r>
    </w:p>
    <w:p w:rsidR="00D47353" w:rsidRDefault="00D47353" w:rsidP="00D47353">
      <w:r>
        <w:t xml:space="preserve">Team members: </w:t>
      </w:r>
    </w:p>
    <w:p w:rsidR="00D47353" w:rsidRPr="00D47353" w:rsidRDefault="00D47353" w:rsidP="00D47353">
      <w:r>
        <w:tab/>
        <w:t xml:space="preserve">Naveen </w:t>
      </w:r>
      <w:proofErr w:type="spellStart"/>
      <w:r>
        <w:t>Gaddam</w:t>
      </w:r>
      <w:proofErr w:type="spellEnd"/>
      <w:r>
        <w:t xml:space="preserve"> [111344916]</w:t>
      </w:r>
    </w:p>
    <w:p w:rsidR="00D47353" w:rsidRDefault="00D47353" w:rsidP="00D47353">
      <w:r>
        <w:tab/>
        <w:t>Shalaka Sidmul [111367731]</w:t>
      </w:r>
    </w:p>
    <w:p w:rsidR="00D47353" w:rsidRPr="00D47353" w:rsidRDefault="00D47353" w:rsidP="00D47353">
      <w:r>
        <w:tab/>
      </w:r>
    </w:p>
    <w:p w:rsidR="00D47353" w:rsidRDefault="00D47353" w:rsidP="00D47353">
      <w:pPr>
        <w:pStyle w:val="Heading3"/>
        <w:rPr>
          <w:color w:val="000000"/>
        </w:rPr>
      </w:pPr>
      <w:r>
        <w:rPr>
          <w:color w:val="000000"/>
        </w:rPr>
        <w:t xml:space="preserve">Task 1: </w:t>
      </w:r>
      <w:r>
        <w:rPr>
          <w:color w:val="000000"/>
        </w:rPr>
        <w:t>Clickstream Mining with Decision Trees</w:t>
      </w:r>
    </w:p>
    <w:p w:rsidR="00D47353" w:rsidRDefault="00D47353" w:rsidP="00D47353"/>
    <w:p w:rsidR="00D47353" w:rsidRDefault="00D47353" w:rsidP="00D47353">
      <w:r w:rsidRPr="00D47353">
        <w:t xml:space="preserve">The project is based on a task posed in KDD Cup 2000. It involves mining click-stream data collected from Gazelle.com, which sells </w:t>
      </w:r>
      <w:proofErr w:type="spellStart"/>
      <w:r w:rsidRPr="00D47353">
        <w:t>legware</w:t>
      </w:r>
      <w:proofErr w:type="spellEnd"/>
      <w:r w:rsidRPr="00D47353">
        <w:t xml:space="preserve"> products. Your task is to determine: Given a set of page views, will the visitor view another page on the site or will he leave?</w:t>
      </w:r>
    </w:p>
    <w:p w:rsidR="00D47353" w:rsidRDefault="00D47353" w:rsidP="00D47353">
      <w:r>
        <w:t>Following are our observations:</w:t>
      </w:r>
    </w:p>
    <w:p w:rsidR="00D47353" w:rsidRDefault="00D47353" w:rsidP="00D47353">
      <w:pPr>
        <w:pStyle w:val="NormalWeb"/>
        <w:numPr>
          <w:ilvl w:val="0"/>
          <w:numId w:val="2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0.01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internal nodes: 26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leaf nodes: 105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Accuracy reported by </w:t>
      </w:r>
      <w:proofErr w:type="spellStart"/>
      <w:r>
        <w:rPr>
          <w:color w:val="000000"/>
          <w:sz w:val="27"/>
          <w:szCs w:val="27"/>
        </w:rPr>
        <w:t>autograder</w:t>
      </w:r>
      <w:proofErr w:type="spellEnd"/>
      <w:r>
        <w:rPr>
          <w:color w:val="000000"/>
          <w:sz w:val="27"/>
          <w:szCs w:val="27"/>
        </w:rPr>
        <w:t xml:space="preserve">: 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accuracy:  0.75216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Output file prediction accuracy:  0.75216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matches output file</w:t>
      </w:r>
    </w:p>
    <w:p w:rsidR="00D47353" w:rsidRDefault="00D47353" w:rsidP="00D47353">
      <w:pPr>
        <w:pStyle w:val="NormalWeb"/>
        <w:numPr>
          <w:ilvl w:val="0"/>
          <w:numId w:val="2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0.05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internal nodes:</w:t>
      </w:r>
      <w:r>
        <w:rPr>
          <w:color w:val="000000"/>
          <w:sz w:val="27"/>
          <w:szCs w:val="27"/>
        </w:rPr>
        <w:t xml:space="preserve"> 35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No. of leaf nodes: </w:t>
      </w:r>
      <w:r>
        <w:rPr>
          <w:color w:val="000000"/>
          <w:sz w:val="27"/>
          <w:szCs w:val="27"/>
        </w:rPr>
        <w:t>141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 xml:space="preserve">Accuracy reported by </w:t>
      </w:r>
      <w:proofErr w:type="spellStart"/>
      <w:r w:rsidRPr="00D47353">
        <w:rPr>
          <w:rFonts w:ascii="Courier New" w:hAnsi="Courier New" w:cs="Courier New"/>
          <w:color w:val="000000"/>
          <w:sz w:val="27"/>
          <w:szCs w:val="27"/>
        </w:rPr>
        <w:t>autograder</w:t>
      </w:r>
      <w:proofErr w:type="spellEnd"/>
      <w:r w:rsidRPr="00D47353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accuracy:  0.75324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Output file prediction accuracy:  0.75324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lastRenderedPageBreak/>
        <w:t>Tree prediction matches output file</w:t>
      </w:r>
    </w:p>
    <w:p w:rsidR="00D47353" w:rsidRDefault="00D47353" w:rsidP="00D47353">
      <w:pPr>
        <w:pStyle w:val="NormalWeb"/>
        <w:numPr>
          <w:ilvl w:val="0"/>
          <w:numId w:val="2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.0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internal nodes:</w:t>
      </w:r>
      <w:r>
        <w:rPr>
          <w:color w:val="000000"/>
          <w:sz w:val="27"/>
          <w:szCs w:val="27"/>
        </w:rPr>
        <w:t xml:space="preserve"> 265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No. of leaf nodes: </w:t>
      </w:r>
      <w:r>
        <w:rPr>
          <w:color w:val="000000"/>
          <w:sz w:val="27"/>
          <w:szCs w:val="27"/>
        </w:rPr>
        <w:t xml:space="preserve"> 1061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Accuracy reported by </w:t>
      </w:r>
      <w:proofErr w:type="spellStart"/>
      <w:r>
        <w:rPr>
          <w:color w:val="000000"/>
          <w:sz w:val="27"/>
          <w:szCs w:val="27"/>
        </w:rPr>
        <w:t>autograder</w:t>
      </w:r>
      <w:proofErr w:type="spellEnd"/>
      <w:r>
        <w:rPr>
          <w:color w:val="000000"/>
          <w:sz w:val="27"/>
          <w:szCs w:val="27"/>
        </w:rPr>
        <w:t xml:space="preserve">: 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accuracy:  0.74832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Output file prediction accuracy:  0.74832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matches output file</w:t>
      </w:r>
    </w:p>
    <w:p w:rsidR="00D47353" w:rsidRDefault="00B251BB" w:rsidP="00D4735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Our observations: Number of nodes increases</w:t>
      </w:r>
      <w:r w:rsidR="00C7441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as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increases.</w:t>
      </w:r>
    </w:p>
    <w:p w:rsidR="00D47353" w:rsidRDefault="00B251BB" w:rsidP="00D47353">
      <w:pPr>
        <w:pStyle w:val="NormalWeb"/>
        <w:rPr>
          <w:color w:val="000000"/>
          <w:sz w:val="27"/>
          <w:szCs w:val="27"/>
        </w:rPr>
      </w:pPr>
      <w:r w:rsidRPr="00B251BB">
        <w:rPr>
          <w:color w:val="000000"/>
          <w:sz w:val="27"/>
          <w:szCs w:val="27"/>
        </w:rPr>
        <w:t>Standard decision trees have no learning bias and in such situation the training error may become zero. Nevertheless, this results into over-fitting. This over-fitting can be prevented if we build simpler tree by performing pruning.</w:t>
      </w:r>
      <w:r>
        <w:rPr>
          <w:color w:val="000000"/>
          <w:sz w:val="27"/>
          <w:szCs w:val="27"/>
        </w:rPr>
        <w:t xml:space="preserve"> </w:t>
      </w:r>
    </w:p>
    <w:p w:rsidR="00C74411" w:rsidRDefault="00C74411" w:rsidP="00D4735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1.0, the whole tree is expanded and may result in over-fitting.</w:t>
      </w:r>
    </w:p>
    <w:p w:rsidR="00C74411" w:rsidRDefault="00C74411" w:rsidP="00D4735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Whereas, in case of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0.01, excessive pruning takes place and it may result in under-fitting. </w:t>
      </w:r>
    </w:p>
    <w:p w:rsidR="00C74411" w:rsidRDefault="00C74411" w:rsidP="00D4735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Thus, we conclude from our observations that 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0.05, we get balanced tree and better accuracy.</w:t>
      </w:r>
    </w:p>
    <w:p w:rsidR="00C74411" w:rsidRDefault="00C74411" w:rsidP="00D47353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0A0F9B" w:rsidRDefault="000A0F9B" w:rsidP="00D47353"/>
    <w:sectPr w:rsidR="000A0F9B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C1A" w:rsidRDefault="00DA7C1A">
      <w:pPr>
        <w:spacing w:after="0" w:line="240" w:lineRule="auto"/>
      </w:pPr>
      <w:r>
        <w:separator/>
      </w:r>
    </w:p>
  </w:endnote>
  <w:endnote w:type="continuationSeparator" w:id="0">
    <w:p w:rsidR="00DA7C1A" w:rsidRDefault="00DA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4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C1A" w:rsidRDefault="00DA7C1A">
      <w:pPr>
        <w:spacing w:after="0" w:line="240" w:lineRule="auto"/>
      </w:pPr>
      <w:r>
        <w:separator/>
      </w:r>
    </w:p>
  </w:footnote>
  <w:footnote w:type="continuationSeparator" w:id="0">
    <w:p w:rsidR="00DA7C1A" w:rsidRDefault="00DA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A6AB3"/>
    <w:multiLevelType w:val="hybridMultilevel"/>
    <w:tmpl w:val="2234B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53"/>
    <w:rsid w:val="000A0F9B"/>
    <w:rsid w:val="00123E1E"/>
    <w:rsid w:val="0013591F"/>
    <w:rsid w:val="00216BF8"/>
    <w:rsid w:val="0024640E"/>
    <w:rsid w:val="002C1B16"/>
    <w:rsid w:val="00771F16"/>
    <w:rsid w:val="0078294C"/>
    <w:rsid w:val="008B6008"/>
    <w:rsid w:val="00971DEC"/>
    <w:rsid w:val="00B251BB"/>
    <w:rsid w:val="00B64B70"/>
    <w:rsid w:val="00B66857"/>
    <w:rsid w:val="00BA3B94"/>
    <w:rsid w:val="00C07BE9"/>
    <w:rsid w:val="00C74411"/>
    <w:rsid w:val="00D47353"/>
    <w:rsid w:val="00DA7C1A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50617"/>
  <w15:chartTrackingRefBased/>
  <w15:docId w15:val="{BFC2A725-5DA9-4F34-AE6E-6740A57D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D4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43"/>
    <w:rsid w:val="00C8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EB94BAF6394AEBAEC5176D5639EA31">
    <w:name w:val="59EB94BAF6394AEBAEC5176D5639EA31"/>
  </w:style>
  <w:style w:type="paragraph" w:customStyle="1" w:styleId="195B1509216B4BFC940DEC70564355B6">
    <w:name w:val="195B1509216B4BFC940DEC70564355B6"/>
  </w:style>
  <w:style w:type="paragraph" w:customStyle="1" w:styleId="829E55F59B414BD38EADBE1AE6BC88C9">
    <w:name w:val="829E55F59B414BD38EADBE1AE6BC88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29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Shalaka N Sidmul</cp:lastModifiedBy>
  <cp:revision>1</cp:revision>
  <dcterms:created xsi:type="dcterms:W3CDTF">2017-12-15T20:30:00Z</dcterms:created>
  <dcterms:modified xsi:type="dcterms:W3CDTF">2017-12-15T20:59:00Z</dcterms:modified>
</cp:coreProperties>
</file>